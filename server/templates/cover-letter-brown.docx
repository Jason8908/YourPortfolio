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B3D" w14:textId="63ED3458" w:rsidR="00AC6117" w:rsidRDefault="00276DE7" w:rsidP="004437CC">
      <w:pPr>
        <w:pStyle w:val="Name"/>
        <w:spacing w:after="120"/>
      </w:pPr>
      <w:r>
        <w:t>++</w:t>
      </w:r>
      <w:r w:rsidR="00925FBE" w:rsidRPr="00925FBE">
        <w:t>fromFName</w:t>
      </w:r>
      <w:r>
        <w:t>++</w:t>
      </w:r>
      <w:r w:rsidR="00925FBE" w:rsidRPr="00925FBE">
        <w:t xml:space="preserve"> </w:t>
      </w:r>
      <w:r>
        <w:t>++</w:t>
      </w:r>
      <w:r w:rsidR="00925FBE" w:rsidRPr="00925FBE">
        <w:t>fromLName</w:t>
      </w:r>
      <w:r>
        <w:t>++</w:t>
      </w:r>
    </w:p>
    <w:p w14:paraId="3808D956" w14:textId="6346A508" w:rsidR="00F72272" w:rsidRDefault="00276DE7" w:rsidP="004437CC">
      <w:pPr>
        <w:pStyle w:val="SenderContactInfo"/>
        <w:spacing w:after="0"/>
      </w:pPr>
      <w:r>
        <w:t>++</w:t>
      </w:r>
      <w:r w:rsidR="0026609C">
        <w:t>fromHeaderInformation</w:t>
      </w:r>
      <w:r>
        <w:t>++</w:t>
      </w:r>
    </w:p>
    <w:p w14:paraId="4686783B" w14:textId="10615D54" w:rsidR="00F72272" w:rsidRDefault="00276DE7">
      <w:pPr>
        <w:pStyle w:val="Date"/>
      </w:pPr>
      <w:r>
        <w:t>++</w:t>
      </w:r>
      <w:r w:rsidR="002B1230" w:rsidRPr="002B1230">
        <w:t>date</w:t>
      </w:r>
      <w:r>
        <w:t>++</w:t>
      </w:r>
    </w:p>
    <w:p w14:paraId="2FBF4DEB" w14:textId="00ABCA10" w:rsidR="0048751C" w:rsidRDefault="00276DE7">
      <w:pPr>
        <w:pStyle w:val="RecipientContactInfo"/>
      </w:pPr>
      <w:r>
        <w:rPr>
          <w:color w:val="auto"/>
        </w:rPr>
        <w:t>++</w:t>
      </w:r>
      <w:proofErr w:type="spellStart"/>
      <w:r w:rsidR="006F01A9" w:rsidRPr="006F01A9">
        <w:rPr>
          <w:color w:val="auto"/>
        </w:rPr>
        <w:t>toName</w:t>
      </w:r>
      <w:proofErr w:type="spellEnd"/>
      <w:r>
        <w:rPr>
          <w:color w:val="auto"/>
        </w:rPr>
        <w:t>++</w:t>
      </w:r>
    </w:p>
    <w:p w14:paraId="269537A0" w14:textId="18F8742C" w:rsidR="003B5DA7" w:rsidRDefault="00276DE7">
      <w:pPr>
        <w:pStyle w:val="RecipientContactInfo"/>
      </w:pPr>
      <w:r>
        <w:t>++</w:t>
      </w:r>
      <w:r w:rsidR="002B1230" w:rsidRPr="002B1230">
        <w:t>toCompany1</w:t>
      </w:r>
      <w:r>
        <w:t>++</w:t>
      </w:r>
    </w:p>
    <w:p w14:paraId="490C3CA8" w14:textId="63C30A7C" w:rsidR="00562FAC" w:rsidRDefault="00276DE7">
      <w:pPr>
        <w:pStyle w:val="RecipientContactInfo"/>
      </w:pPr>
      <w:r>
        <w:t>++</w:t>
      </w:r>
      <w:r w:rsidR="002B1230" w:rsidRPr="002B1230">
        <w:t>toCompany2</w:t>
      </w:r>
      <w:r>
        <w:t>++</w:t>
      </w:r>
    </w:p>
    <w:p w14:paraId="1E494100" w14:textId="6B248719" w:rsidR="00DF38D2" w:rsidRDefault="00276DE7" w:rsidP="00DF38D2">
      <w:pPr>
        <w:pStyle w:val="RecipientContactInfo"/>
      </w:pPr>
      <w:r>
        <w:t>++</w:t>
      </w:r>
      <w:proofErr w:type="spellStart"/>
      <w:r w:rsidR="002B1230" w:rsidRPr="002B1230">
        <w:t>toStreetAddress</w:t>
      </w:r>
      <w:proofErr w:type="spellEnd"/>
      <w:r>
        <w:t>++</w:t>
      </w:r>
    </w:p>
    <w:p w14:paraId="08AE73BA" w14:textId="1DF34C52" w:rsidR="00F72272" w:rsidRDefault="0048751C" w:rsidP="004437CC">
      <w:pPr>
        <w:pStyle w:val="Salutation"/>
        <w:spacing w:before="0" w:after="0"/>
      </w:pPr>
      <w:r>
        <w:t xml:space="preserve">Dear </w:t>
      </w:r>
      <w:r w:rsidR="00276DE7">
        <w:t>++</w:t>
      </w:r>
      <w:proofErr w:type="spellStart"/>
      <w:r w:rsidR="006F01A9">
        <w:t>toName</w:t>
      </w:r>
      <w:proofErr w:type="spellEnd"/>
      <w:r w:rsidR="00276DE7">
        <w:t>++</w:t>
      </w:r>
      <w:r w:rsidR="001C7624">
        <w:t>,</w:t>
      </w:r>
    </w:p>
    <w:p w14:paraId="5D840CFC" w14:textId="47773D46" w:rsidR="00147EA7" w:rsidRPr="005D1AAE" w:rsidRDefault="00276DE7" w:rsidP="004437CC">
      <w:pPr>
        <w:spacing w:after="0"/>
        <w:ind w:firstLine="720"/>
        <w:jc w:val="both"/>
        <w:rPr>
          <w:sz w:val="20"/>
          <w:szCs w:val="20"/>
        </w:rPr>
      </w:pPr>
      <w:r>
        <w:t>++</w:t>
      </w:r>
      <w:r w:rsidR="002B1230" w:rsidRPr="002B1230">
        <w:rPr>
          <w:sz w:val="20"/>
          <w:szCs w:val="20"/>
        </w:rPr>
        <w:t>par1</w:t>
      </w:r>
      <w:r>
        <w:rPr>
          <w:sz w:val="20"/>
          <w:szCs w:val="20"/>
        </w:rPr>
        <w:t>++</w:t>
      </w:r>
    </w:p>
    <w:p w14:paraId="2EAD0B18" w14:textId="106BB105" w:rsidR="00317A2D" w:rsidRPr="005D1AAE" w:rsidRDefault="00276DE7" w:rsidP="00317A2D">
      <w:pPr>
        <w:spacing w:after="0"/>
        <w:ind w:firstLine="720"/>
        <w:jc w:val="both"/>
        <w:rPr>
          <w:sz w:val="20"/>
          <w:szCs w:val="20"/>
        </w:rPr>
      </w:pPr>
      <w:r>
        <w:t>++</w:t>
      </w:r>
      <w:r w:rsidR="002B1230" w:rsidRPr="002B1230">
        <w:rPr>
          <w:sz w:val="20"/>
          <w:szCs w:val="20"/>
        </w:rPr>
        <w:t>par</w:t>
      </w:r>
      <w:r w:rsidR="002B1230">
        <w:rPr>
          <w:sz w:val="20"/>
          <w:szCs w:val="20"/>
        </w:rPr>
        <w:t>2</w:t>
      </w:r>
      <w:r>
        <w:rPr>
          <w:sz w:val="20"/>
          <w:szCs w:val="20"/>
        </w:rPr>
        <w:t>++</w:t>
      </w:r>
    </w:p>
    <w:p w14:paraId="05891CF0" w14:textId="627E97F8" w:rsidR="00317A2D" w:rsidRDefault="00276DE7" w:rsidP="00317A2D">
      <w:pPr>
        <w:spacing w:after="0"/>
        <w:ind w:firstLine="720"/>
        <w:jc w:val="both"/>
        <w:rPr>
          <w:sz w:val="20"/>
          <w:szCs w:val="20"/>
        </w:rPr>
      </w:pPr>
      <w:r>
        <w:t>++</w:t>
      </w:r>
      <w:r w:rsidR="002B1230" w:rsidRPr="002B1230">
        <w:rPr>
          <w:sz w:val="20"/>
          <w:szCs w:val="20"/>
        </w:rPr>
        <w:t>par</w:t>
      </w:r>
      <w:r w:rsidR="002B1230">
        <w:rPr>
          <w:sz w:val="20"/>
          <w:szCs w:val="20"/>
        </w:rPr>
        <w:t>3</w:t>
      </w:r>
      <w:r>
        <w:rPr>
          <w:sz w:val="20"/>
          <w:szCs w:val="20"/>
        </w:rPr>
        <w:t>++</w:t>
      </w:r>
    </w:p>
    <w:p w14:paraId="720606CA" w14:textId="5F98A6DF" w:rsidR="00317A2D" w:rsidRPr="005D1AAE" w:rsidRDefault="00276DE7" w:rsidP="00317A2D">
      <w:pPr>
        <w:spacing w:after="0"/>
        <w:ind w:firstLine="720"/>
        <w:jc w:val="both"/>
        <w:rPr>
          <w:sz w:val="20"/>
          <w:szCs w:val="20"/>
        </w:rPr>
      </w:pPr>
      <w:r>
        <w:t>++</w:t>
      </w:r>
      <w:r w:rsidR="002B1230" w:rsidRPr="002B1230">
        <w:rPr>
          <w:sz w:val="20"/>
          <w:szCs w:val="20"/>
        </w:rPr>
        <w:t>par</w:t>
      </w:r>
      <w:r w:rsidR="002B1230">
        <w:rPr>
          <w:sz w:val="20"/>
          <w:szCs w:val="20"/>
        </w:rPr>
        <w:t>4</w:t>
      </w:r>
      <w:r>
        <w:rPr>
          <w:sz w:val="20"/>
          <w:szCs w:val="20"/>
        </w:rPr>
        <w:t>++</w:t>
      </w:r>
    </w:p>
    <w:p w14:paraId="5309AB61" w14:textId="77777777" w:rsidR="00F72272" w:rsidRDefault="00000000" w:rsidP="004437CC">
      <w:pPr>
        <w:pStyle w:val="Closing"/>
        <w:spacing w:after="0"/>
      </w:pPr>
      <w:sdt>
        <w:sdtPr>
          <w:alias w:val="Enter closing:"/>
          <w:tag w:val="Enter closing:"/>
          <w:id w:val="-278875100"/>
          <w:placeholder>
            <w:docPart w:val="A1133EC2C7F89B468598FBC1347E8F92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p w14:paraId="350090EA" w14:textId="2A925848" w:rsidR="00BC467A" w:rsidRDefault="00BC467A" w:rsidP="004437CC">
      <w:pPr>
        <w:pStyle w:val="Signature"/>
        <w:spacing w:before="0" w:after="0"/>
      </w:pPr>
      <w:r>
        <w:rPr>
          <w:color w:val="auto"/>
        </w:rPr>
        <w:t>++</w:t>
      </w:r>
      <w:proofErr w:type="spellStart"/>
      <w:r>
        <w:rPr>
          <w:color w:val="auto"/>
        </w:rPr>
        <w:t>fromFName</w:t>
      </w:r>
      <w:proofErr w:type="spellEnd"/>
      <w:r>
        <w:rPr>
          <w:color w:val="auto"/>
        </w:rPr>
        <w:t>++ ++</w:t>
      </w:r>
      <w:proofErr w:type="spellStart"/>
      <w:r>
        <w:rPr>
          <w:color w:val="auto"/>
        </w:rPr>
        <w:t>fromLName</w:t>
      </w:r>
      <w:proofErr w:type="spellEnd"/>
      <w:r>
        <w:rPr>
          <w:color w:val="auto"/>
        </w:rPr>
        <w:t>++</w:t>
      </w:r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12A2C" w14:textId="77777777" w:rsidR="009C66F8" w:rsidRDefault="009C66F8">
      <w:pPr>
        <w:spacing w:after="0" w:line="240" w:lineRule="auto"/>
      </w:pPr>
      <w:r>
        <w:separator/>
      </w:r>
    </w:p>
  </w:endnote>
  <w:endnote w:type="continuationSeparator" w:id="0">
    <w:p w14:paraId="3B4B3608" w14:textId="77777777" w:rsidR="009C66F8" w:rsidRDefault="009C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B6C44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0E96" w14:textId="77777777" w:rsidR="009C66F8" w:rsidRDefault="009C66F8">
      <w:pPr>
        <w:spacing w:after="0" w:line="240" w:lineRule="auto"/>
      </w:pPr>
      <w:r>
        <w:separator/>
      </w:r>
    </w:p>
  </w:footnote>
  <w:footnote w:type="continuationSeparator" w:id="0">
    <w:p w14:paraId="163A9622" w14:textId="77777777" w:rsidR="009C66F8" w:rsidRDefault="009C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E8F1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9325D2" wp14:editId="4E1EDB2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445A5D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D0F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0CB5126" wp14:editId="62F4E5A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047199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028690">
    <w:abstractNumId w:val="9"/>
  </w:num>
  <w:num w:numId="2" w16cid:durableId="1299187552">
    <w:abstractNumId w:val="7"/>
  </w:num>
  <w:num w:numId="3" w16cid:durableId="1032153081">
    <w:abstractNumId w:val="6"/>
  </w:num>
  <w:num w:numId="4" w16cid:durableId="920794337">
    <w:abstractNumId w:val="5"/>
  </w:num>
  <w:num w:numId="5" w16cid:durableId="783772409">
    <w:abstractNumId w:val="4"/>
  </w:num>
  <w:num w:numId="6" w16cid:durableId="663123230">
    <w:abstractNumId w:val="8"/>
  </w:num>
  <w:num w:numId="7" w16cid:durableId="1136487564">
    <w:abstractNumId w:val="3"/>
  </w:num>
  <w:num w:numId="8" w16cid:durableId="1416904699">
    <w:abstractNumId w:val="2"/>
  </w:num>
  <w:num w:numId="9" w16cid:durableId="960913334">
    <w:abstractNumId w:val="1"/>
  </w:num>
  <w:num w:numId="10" w16cid:durableId="29510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F0"/>
    <w:rsid w:val="000450A2"/>
    <w:rsid w:val="00105D88"/>
    <w:rsid w:val="001123B3"/>
    <w:rsid w:val="00137843"/>
    <w:rsid w:val="00147EA7"/>
    <w:rsid w:val="00152230"/>
    <w:rsid w:val="001C7624"/>
    <w:rsid w:val="001E5677"/>
    <w:rsid w:val="00251664"/>
    <w:rsid w:val="00257D4A"/>
    <w:rsid w:val="0026609C"/>
    <w:rsid w:val="00276DE7"/>
    <w:rsid w:val="002B1230"/>
    <w:rsid w:val="002F6A72"/>
    <w:rsid w:val="00317A2D"/>
    <w:rsid w:val="003304B9"/>
    <w:rsid w:val="00341A2E"/>
    <w:rsid w:val="00391E45"/>
    <w:rsid w:val="003A6CAC"/>
    <w:rsid w:val="003B5DA7"/>
    <w:rsid w:val="003F5321"/>
    <w:rsid w:val="00426B0F"/>
    <w:rsid w:val="004437CC"/>
    <w:rsid w:val="00460E61"/>
    <w:rsid w:val="0048751C"/>
    <w:rsid w:val="00501646"/>
    <w:rsid w:val="00531306"/>
    <w:rsid w:val="00562FAC"/>
    <w:rsid w:val="00565B60"/>
    <w:rsid w:val="005D1AAE"/>
    <w:rsid w:val="00632DD7"/>
    <w:rsid w:val="00696A86"/>
    <w:rsid w:val="006B4FE4"/>
    <w:rsid w:val="006E4CEE"/>
    <w:rsid w:val="006F01A9"/>
    <w:rsid w:val="00711D41"/>
    <w:rsid w:val="00771507"/>
    <w:rsid w:val="00775AFB"/>
    <w:rsid w:val="0078273D"/>
    <w:rsid w:val="0086496B"/>
    <w:rsid w:val="00925FBE"/>
    <w:rsid w:val="00932EA6"/>
    <w:rsid w:val="00942B48"/>
    <w:rsid w:val="0096305F"/>
    <w:rsid w:val="00984ED4"/>
    <w:rsid w:val="009C66F8"/>
    <w:rsid w:val="009F1C82"/>
    <w:rsid w:val="00A66EA1"/>
    <w:rsid w:val="00A92A1D"/>
    <w:rsid w:val="00AA77E8"/>
    <w:rsid w:val="00AC522B"/>
    <w:rsid w:val="00AC6117"/>
    <w:rsid w:val="00AC7B4D"/>
    <w:rsid w:val="00BA74D7"/>
    <w:rsid w:val="00BC467A"/>
    <w:rsid w:val="00C105F0"/>
    <w:rsid w:val="00C26F63"/>
    <w:rsid w:val="00CA4FF7"/>
    <w:rsid w:val="00CF36CC"/>
    <w:rsid w:val="00D16AFD"/>
    <w:rsid w:val="00D216D8"/>
    <w:rsid w:val="00DF38D2"/>
    <w:rsid w:val="00E5559C"/>
    <w:rsid w:val="00E769D2"/>
    <w:rsid w:val="00EC67F2"/>
    <w:rsid w:val="00EE21E6"/>
    <w:rsid w:val="00F351A0"/>
    <w:rsid w:val="00F51A11"/>
    <w:rsid w:val="00F57808"/>
    <w:rsid w:val="00F72272"/>
    <w:rsid w:val="00F86C24"/>
    <w:rsid w:val="00FB4182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1F117"/>
  <w15:chartTrackingRefBased/>
  <w15:docId w15:val="{BECD7E44-333C-264A-B7C5-7611D105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942B48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B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60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on/Library/Containers/com.microsoft.Word/Data/Library/Application%20Support/Microsoft/Office/16.0/DTS/Search/%7b15875D7B-9939-7C4A-BA92-A63C838CCA79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133EC2C7F89B468598FBC1347E8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3C9-A475-AE48-8139-2842D2CA27D5}"/>
      </w:docPartPr>
      <w:docPartBody>
        <w:p w:rsidR="004A7986" w:rsidRDefault="00000000">
          <w:pPr>
            <w:pStyle w:val="A1133EC2C7F89B468598FBC1347E8F92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9B"/>
    <w:rsid w:val="00113CE8"/>
    <w:rsid w:val="001E5677"/>
    <w:rsid w:val="00324477"/>
    <w:rsid w:val="00363B57"/>
    <w:rsid w:val="0047569B"/>
    <w:rsid w:val="004A7986"/>
    <w:rsid w:val="0058121A"/>
    <w:rsid w:val="00644DA1"/>
    <w:rsid w:val="006B4FE4"/>
    <w:rsid w:val="006F07C0"/>
    <w:rsid w:val="00771507"/>
    <w:rsid w:val="00772954"/>
    <w:rsid w:val="0088025B"/>
    <w:rsid w:val="009B267D"/>
    <w:rsid w:val="00C04DE1"/>
    <w:rsid w:val="00C74188"/>
    <w:rsid w:val="00D4461D"/>
    <w:rsid w:val="00D8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33EC2C7F89B468598FBC1347E8F92">
    <w:name w:val="A1133EC2C7F89B468598FBC1347E8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{15875D7B-9939-7C4A-BA92-A63C838CCA79}tf10002080.dotx</Template>
  <TotalTime>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++fromFName++ ++fromLName++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</dc:creator>
  <cp:keywords>++toName++</cp:keywords>
  <dc:description/>
  <cp:lastModifiedBy>Jason Su</cp:lastModifiedBy>
  <cp:revision>28</cp:revision>
  <dcterms:created xsi:type="dcterms:W3CDTF">2024-07-11T19:16:00Z</dcterms:created>
  <dcterms:modified xsi:type="dcterms:W3CDTF">2024-07-13T01:03:00Z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